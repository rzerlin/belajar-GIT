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DFD34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B78E" w14:textId="39CD5073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65B3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665B3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65B3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3CA9C6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66A6694" wp14:editId="1AEE2C9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9E4D1E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D776" w14:textId="2C49C71D" w:rsidR="00321362" w:rsidRPr="00B67595" w:rsidRDefault="00665B3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65B36">
              <w:rPr>
                <w:rFonts w:ascii="Arial Narrow" w:hAnsi="Arial Narrow" w:cs="Tahoma"/>
                <w:sz w:val="36"/>
              </w:rPr>
              <w:t>COMP6176</w:t>
            </w:r>
          </w:p>
          <w:p w14:paraId="4D2E71BB" w14:textId="08DA2E3F" w:rsidR="00235C36" w:rsidRPr="00876A58" w:rsidRDefault="00665B3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65B36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CDDEB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8F3CA6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A558" w14:textId="5B87B7AB" w:rsidR="00F80742" w:rsidRPr="00DF718C" w:rsidRDefault="00665B36" w:rsidP="00665B3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65B36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5C6DF9" w14:textId="16C134F0" w:rsidR="000732DF" w:rsidRPr="0036420F" w:rsidRDefault="00E06C8E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06C8E">
              <w:rPr>
                <w:rFonts w:ascii="Arial" w:hAnsi="Arial" w:cs="Arial"/>
                <w:b/>
                <w:sz w:val="20"/>
              </w:rPr>
              <w:t>E182-COMP6176-LC05-00</w:t>
            </w:r>
          </w:p>
        </w:tc>
      </w:tr>
      <w:tr w:rsidR="00E0375C" w:rsidRPr="00876A58" w14:paraId="220E667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3D4B29" w14:textId="749B844E" w:rsidR="00535DA7" w:rsidRPr="00665B3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65B3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65B3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0D10F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4074A1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65B3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2017</w:t>
            </w:r>
            <w:r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1A3FCC" w14:textId="49B3919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65B3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65B36">
              <w:rPr>
                <w:rFonts w:ascii="Arial" w:hAnsi="Arial" w:cs="Arial"/>
                <w:b/>
                <w:sz w:val="18"/>
              </w:rPr>
              <w:t xml:space="preserve"> </w:t>
            </w:r>
            <w:r w:rsidR="00665B3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D7E296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CFC13C1" w14:textId="77777777" w:rsidR="00665B36" w:rsidRPr="00BD0E8D" w:rsidRDefault="00665B36" w:rsidP="00665B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2D8EB0B3" w14:textId="77777777" w:rsidR="00665B36" w:rsidRPr="000C3329" w:rsidRDefault="00665B36" w:rsidP="00665B36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561D97D8" w14:textId="77777777" w:rsidR="00665B36" w:rsidRPr="00C424D7" w:rsidRDefault="00665B36" w:rsidP="00665B36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48572AFC" w14:textId="77777777" w:rsidR="00665B36" w:rsidRPr="000C3329" w:rsidRDefault="00665B36" w:rsidP="00665B36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5318E681" w14:textId="77777777" w:rsidR="00665B36" w:rsidRPr="00C424D7" w:rsidRDefault="00665B36" w:rsidP="00665B36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7D4FBE59" w14:textId="77777777" w:rsidR="00665B36" w:rsidRPr="000C3329" w:rsidRDefault="00665B36" w:rsidP="00665B36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Start"/>
      <w:r w:rsidRPr="000C3329">
        <w:rPr>
          <w:rStyle w:val="longtext"/>
          <w:i/>
          <w:sz w:val="18"/>
          <w:szCs w:val="18"/>
        </w:rPr>
        <w:t>ed</w:t>
      </w:r>
      <w:proofErr w:type="spellEnd"/>
      <w:r w:rsidRPr="000C3329">
        <w:rPr>
          <w:rStyle w:val="longtext"/>
          <w:i/>
          <w:sz w:val="18"/>
          <w:szCs w:val="18"/>
        </w:rPr>
        <w:t xml:space="preserve"> a part or the whole project from the book</w:t>
      </w:r>
    </w:p>
    <w:p w14:paraId="77465437" w14:textId="77777777" w:rsidR="00665B36" w:rsidRPr="00C424D7" w:rsidRDefault="00665B36" w:rsidP="00665B36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019B3CB" w14:textId="77777777" w:rsidR="00665B36" w:rsidRPr="000C3329" w:rsidRDefault="00665B36" w:rsidP="00665B36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5136FA7" w14:textId="77777777" w:rsidR="00665B36" w:rsidRPr="00BD0E8D" w:rsidRDefault="00665B36" w:rsidP="00665B36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65AF2BA3" w14:textId="77777777" w:rsidR="00665B36" w:rsidRPr="000C3329" w:rsidRDefault="00665B36" w:rsidP="00665B36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C2A017B" w14:textId="77777777" w:rsidR="00665B36" w:rsidRPr="00BD0E8D" w:rsidRDefault="00665B36" w:rsidP="00665B36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287896D" w14:textId="77777777" w:rsidR="00665B36" w:rsidRPr="000C3329" w:rsidRDefault="00665B36" w:rsidP="00665B36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4AFE7D9" w14:textId="77777777" w:rsidR="00665B36" w:rsidRPr="00BD0E8D" w:rsidRDefault="00665B36" w:rsidP="00665B36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B5E5416" w14:textId="77777777" w:rsidR="00665B36" w:rsidRPr="000C3329" w:rsidRDefault="00665B36" w:rsidP="00665B36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CCCAB2D" w14:textId="77777777" w:rsidR="00665B36" w:rsidRPr="00BD0E8D" w:rsidRDefault="00665B36" w:rsidP="00665B36">
      <w:pPr>
        <w:ind w:left="540"/>
        <w:jc w:val="both"/>
        <w:rPr>
          <w:rStyle w:val="longtext"/>
          <w:sz w:val="18"/>
          <w:szCs w:val="18"/>
        </w:rPr>
      </w:pPr>
    </w:p>
    <w:p w14:paraId="52CFDFB9" w14:textId="77777777" w:rsidR="00665B36" w:rsidRPr="00BD0E8D" w:rsidRDefault="00665B36" w:rsidP="00665B36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BC69826" w14:textId="77777777" w:rsidR="00665B36" w:rsidRPr="00E30D48" w:rsidRDefault="00665B36" w:rsidP="00665B36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CC79869" w14:textId="77777777" w:rsidR="00665B36" w:rsidRPr="00BD0E8D" w:rsidRDefault="00665B36" w:rsidP="00665B36">
      <w:pPr>
        <w:ind w:left="360" w:hanging="360"/>
      </w:pPr>
    </w:p>
    <w:p w14:paraId="702ECD3B" w14:textId="77777777" w:rsidR="00665B36" w:rsidRPr="00BD0E8D" w:rsidRDefault="00665B36" w:rsidP="00665B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4E844F83" w14:textId="77777777" w:rsidR="00665B36" w:rsidRPr="00E30D48" w:rsidRDefault="00665B36" w:rsidP="00665B36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44EB30D4" w14:textId="77777777" w:rsidR="00665B36" w:rsidRPr="00BD0E8D" w:rsidRDefault="00665B36" w:rsidP="00665B36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0DBCFF7F" w14:textId="77777777" w:rsidR="00665B36" w:rsidRPr="00BD0E8D" w:rsidRDefault="00665B36" w:rsidP="00665B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26A273BE" w14:textId="77777777" w:rsidR="00665B36" w:rsidRDefault="00665B36" w:rsidP="00665B36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413F1A3D" w14:textId="77777777" w:rsidR="00665B36" w:rsidRPr="00B57FC4" w:rsidRDefault="00665B36" w:rsidP="00665B36">
      <w:pPr>
        <w:ind w:left="360"/>
        <w:jc w:val="both"/>
        <w:rPr>
          <w:rStyle w:val="longtext"/>
          <w:i/>
          <w:sz w:val="18"/>
          <w:szCs w:val="18"/>
        </w:rPr>
      </w:pPr>
    </w:p>
    <w:p w14:paraId="2CDE6450" w14:textId="77777777" w:rsidR="00665B36" w:rsidRPr="00BE3C75" w:rsidRDefault="00665B36" w:rsidP="00665B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6ABB15D8" w14:textId="77777777" w:rsidR="00665B36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2641F5EF" w14:textId="77777777" w:rsidR="00665B36" w:rsidRPr="00BE3C75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65B36" w:rsidRPr="002B1798" w14:paraId="1F4A6A97" w14:textId="77777777" w:rsidTr="000261EA">
        <w:tc>
          <w:tcPr>
            <w:tcW w:w="1800" w:type="dxa"/>
            <w:shd w:val="clear" w:color="auto" w:fill="D9D9D9" w:themeFill="background1" w:themeFillShade="D9"/>
          </w:tcPr>
          <w:p w14:paraId="4B848BF8" w14:textId="77777777" w:rsidR="00665B36" w:rsidRPr="002B1798" w:rsidRDefault="00665B36" w:rsidP="000261EA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36FA8123" w14:textId="77777777" w:rsidR="00665B36" w:rsidRPr="002B1798" w:rsidRDefault="00665B36" w:rsidP="000261EA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38DF9A" w14:textId="77777777" w:rsidR="00665B36" w:rsidRPr="002B1798" w:rsidRDefault="00665B36" w:rsidP="000261EA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77E6E026" w14:textId="77777777" w:rsidR="00665B36" w:rsidRPr="002B1798" w:rsidRDefault="00665B36" w:rsidP="000261EA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31FD66" w14:textId="77777777" w:rsidR="00665B36" w:rsidRPr="002B1798" w:rsidRDefault="00665B36" w:rsidP="000261EA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BD32BF6" w14:textId="77777777" w:rsidR="00665B36" w:rsidRPr="002B1798" w:rsidRDefault="00665B36" w:rsidP="000261EA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65B36" w14:paraId="7C052789" w14:textId="77777777" w:rsidTr="000261EA">
        <w:trPr>
          <w:trHeight w:val="422"/>
        </w:trPr>
        <w:tc>
          <w:tcPr>
            <w:tcW w:w="1800" w:type="dxa"/>
            <w:vAlign w:val="center"/>
          </w:tcPr>
          <w:p w14:paraId="04E7DDD4" w14:textId="2F1DE640" w:rsidR="00665B36" w:rsidRPr="00665B36" w:rsidRDefault="00665B36" w:rsidP="000261EA">
            <w:pPr>
              <w:jc w:val="center"/>
              <w:rPr>
                <w:bCs/>
              </w:rPr>
            </w:pPr>
            <w:r w:rsidRPr="00665B36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E35BF9E" w14:textId="77777777" w:rsidR="00665B36" w:rsidRPr="00665B36" w:rsidRDefault="00665B36" w:rsidP="000261EA">
            <w:pPr>
              <w:jc w:val="center"/>
              <w:rPr>
                <w:bCs/>
              </w:rPr>
            </w:pPr>
            <w:r w:rsidRPr="00665B36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7F04F3AD" w14:textId="77777777" w:rsidR="00665B36" w:rsidRPr="00665B36" w:rsidRDefault="00665B36" w:rsidP="000261EA">
            <w:pPr>
              <w:jc w:val="center"/>
              <w:rPr>
                <w:bCs/>
              </w:rPr>
            </w:pPr>
            <w:r w:rsidRPr="00665B36">
              <w:rPr>
                <w:bCs/>
              </w:rPr>
              <w:t>-</w:t>
            </w:r>
          </w:p>
        </w:tc>
      </w:tr>
    </w:tbl>
    <w:p w14:paraId="6CCA9DFD" w14:textId="77777777" w:rsidR="00665B36" w:rsidRDefault="00665B36" w:rsidP="00665B3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41BF06B" w14:textId="77777777" w:rsidR="00665B36" w:rsidRPr="00571235" w:rsidRDefault="00665B36" w:rsidP="00665B36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EE2F5F0" w14:textId="77777777" w:rsidR="00665B36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5401D373" w14:textId="77777777" w:rsidR="00665B36" w:rsidRPr="006E5FEB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65B36" w14:paraId="14BAC198" w14:textId="77777777" w:rsidTr="000261EA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519C5C1" w14:textId="77777777" w:rsidR="00665B36" w:rsidRPr="007E1E52" w:rsidRDefault="00665B36" w:rsidP="000261EA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8C47B4B" w14:textId="77777777" w:rsidR="00665B36" w:rsidRPr="00290165" w:rsidRDefault="00665B36" w:rsidP="000261EA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65B36" w14:paraId="02906686" w14:textId="77777777" w:rsidTr="000261EA">
        <w:trPr>
          <w:trHeight w:val="773"/>
        </w:trPr>
        <w:tc>
          <w:tcPr>
            <w:tcW w:w="4410" w:type="dxa"/>
            <w:vAlign w:val="center"/>
          </w:tcPr>
          <w:p w14:paraId="4F3EECB1" w14:textId="77777777" w:rsidR="00665B36" w:rsidRPr="00665B36" w:rsidRDefault="00665B36" w:rsidP="00665B36">
            <w:pPr>
              <w:rPr>
                <w:color w:val="000000"/>
                <w:lang w:val="id-ID"/>
              </w:rPr>
            </w:pPr>
            <w:r w:rsidRPr="00665B36">
              <w:rPr>
                <w:color w:val="000000"/>
                <w:lang w:val="id-ID"/>
              </w:rPr>
              <w:t>Sublime Text</w:t>
            </w:r>
          </w:p>
          <w:p w14:paraId="3C0B2D86" w14:textId="77777777" w:rsidR="00665B36" w:rsidRPr="00665B36" w:rsidRDefault="00665B36" w:rsidP="00665B36">
            <w:pPr>
              <w:rPr>
                <w:color w:val="000000"/>
                <w:lang w:val="id-ID"/>
              </w:rPr>
            </w:pPr>
            <w:r w:rsidRPr="00665B36">
              <w:rPr>
                <w:color w:val="000000"/>
                <w:lang w:val="id-ID"/>
              </w:rPr>
              <w:t>Adobe Photoshop CS3</w:t>
            </w:r>
          </w:p>
          <w:p w14:paraId="2ED37DDD" w14:textId="13DE44C0" w:rsidR="00665B36" w:rsidRPr="00290165" w:rsidRDefault="00665B36" w:rsidP="00665B36">
            <w:pPr>
              <w:rPr>
                <w:bCs/>
                <w:highlight w:val="yellow"/>
              </w:rPr>
            </w:pPr>
            <w:r w:rsidRPr="00665B36">
              <w:rPr>
                <w:color w:val="000000"/>
                <w:lang w:val="id-ID"/>
              </w:rPr>
              <w:t>IE / Firefox / Chrome</w:t>
            </w:r>
          </w:p>
        </w:tc>
      </w:tr>
    </w:tbl>
    <w:p w14:paraId="78B9D0FB" w14:textId="77777777" w:rsidR="00665B36" w:rsidRDefault="00665B36" w:rsidP="00665B36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B933722" w14:textId="77777777" w:rsidR="00665B36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29B6C6D4" w14:textId="77777777" w:rsidR="00665B36" w:rsidRPr="00166B89" w:rsidRDefault="00665B36" w:rsidP="00665B3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665B36" w14:paraId="2DADCE46" w14:textId="77777777" w:rsidTr="000261EA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3F684B0" w14:textId="77777777" w:rsidR="00665B36" w:rsidRPr="007E1E52" w:rsidRDefault="00665B36" w:rsidP="000261EA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34D2D55" w14:textId="77777777" w:rsidR="00665B36" w:rsidRPr="007E1E52" w:rsidRDefault="00665B36" w:rsidP="000261EA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2D0BDBE" w14:textId="77777777" w:rsidR="00665B36" w:rsidRPr="007E1E52" w:rsidRDefault="00665B36" w:rsidP="000261EA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5D0BEDC7" w14:textId="77777777" w:rsidR="00665B36" w:rsidRPr="007E1E52" w:rsidRDefault="00665B36" w:rsidP="000261EA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665B36" w14:paraId="21F8DE14" w14:textId="77777777" w:rsidTr="000261EA">
        <w:trPr>
          <w:trHeight w:val="620"/>
        </w:trPr>
        <w:tc>
          <w:tcPr>
            <w:tcW w:w="4410" w:type="dxa"/>
            <w:vAlign w:val="center"/>
          </w:tcPr>
          <w:p w14:paraId="7FCF2B3E" w14:textId="663BE1F1" w:rsidR="00665B36" w:rsidRPr="007E1E52" w:rsidRDefault="00665B36" w:rsidP="000261EA">
            <w:pPr>
              <w:rPr>
                <w:bCs/>
              </w:rPr>
            </w:pPr>
            <w:r w:rsidRPr="00665B36">
              <w:rPr>
                <w:bCs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49BAE53B" w14:textId="29753397" w:rsidR="00665B36" w:rsidRPr="007E1E52" w:rsidRDefault="00665B36" w:rsidP="000261EA">
            <w:pPr>
              <w:rPr>
                <w:bCs/>
              </w:rPr>
            </w:pPr>
            <w:r w:rsidRPr="00665B36">
              <w:rPr>
                <w:bCs/>
              </w:rPr>
              <w:t>PSD, HTM/HTML, image files (GIF/JPG/PNG), CSS, JS</w:t>
            </w:r>
          </w:p>
        </w:tc>
      </w:tr>
    </w:tbl>
    <w:p w14:paraId="1E4C67E8" w14:textId="14E129B3" w:rsidR="00665B36" w:rsidRDefault="00665B36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D0969C8" w14:textId="77777777" w:rsidR="00665B36" w:rsidRDefault="00665B36">
      <w:pPr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14:paraId="743B0226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6CE67F7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7772176" w14:textId="77777777" w:rsidR="00643F75" w:rsidRDefault="00643F75" w:rsidP="00643F75">
      <w:pPr>
        <w:rPr>
          <w:lang w:val="id-ID"/>
        </w:rPr>
      </w:pPr>
    </w:p>
    <w:p w14:paraId="7E7BA99B" w14:textId="5B8238AF" w:rsidR="00E06C8E" w:rsidRDefault="00E06C8E" w:rsidP="00E06C8E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Mister Loco</w:t>
      </w:r>
    </w:p>
    <w:p w14:paraId="2DC5814B" w14:textId="77777777" w:rsidR="00E06C8E" w:rsidRDefault="00E06C8E" w:rsidP="00E06C8E">
      <w:pPr>
        <w:spacing w:line="360" w:lineRule="auto"/>
        <w:ind w:left="720" w:hanging="720"/>
        <w:jc w:val="center"/>
        <w:rPr>
          <w:b/>
        </w:rPr>
      </w:pPr>
    </w:p>
    <w:p w14:paraId="69268D3A" w14:textId="77777777" w:rsidR="00E06C8E" w:rsidRDefault="00E06C8E" w:rsidP="00E06C8E">
      <w:pPr>
        <w:spacing w:line="360" w:lineRule="auto"/>
        <w:ind w:firstLine="720"/>
        <w:jc w:val="both"/>
      </w:pPr>
      <w:r>
        <w:rPr>
          <w:b/>
        </w:rPr>
        <w:t xml:space="preserve">Mister Loco </w:t>
      </w:r>
      <w:r>
        <w:t xml:space="preserve">is a name for clothing shop that formed in April 15, 2015 and based in Jakarta, Indonesia. </w:t>
      </w:r>
      <w:r>
        <w:rPr>
          <w:b/>
        </w:rPr>
        <w:t>Mister Loco</w:t>
      </w:r>
      <w:r>
        <w:t xml:space="preserve"> clothing shop focuses on selling all kinds of clothes for women, and the clothes can be used for all ages. </w:t>
      </w:r>
      <w:r>
        <w:rPr>
          <w:b/>
        </w:rPr>
        <w:t>Mister Loco</w:t>
      </w:r>
      <w:r>
        <w:t xml:space="preserve"> already has many reputable partners who support the sale of clothes, so it can be sold at an affordable price. There will always be a new model of clothes every day, so customer will not be bored.</w:t>
      </w:r>
    </w:p>
    <w:p w14:paraId="0704D5E5" w14:textId="77777777" w:rsidR="00E06C8E" w:rsidRDefault="00E06C8E" w:rsidP="00E06C8E">
      <w:pPr>
        <w:pStyle w:val="HTMLPreformatted"/>
        <w:shd w:val="clear" w:color="auto" w:fill="FFFFFF"/>
        <w:tabs>
          <w:tab w:val="clear" w:pos="916"/>
          <w:tab w:val="left" w:pos="810"/>
        </w:tabs>
        <w:spacing w:line="360" w:lineRule="auto"/>
      </w:pPr>
      <w:r>
        <w:tab/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>Currently the technology has grown very rapidly, and now it's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</w:t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time many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people</w:t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interested</w:t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to shop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ping</w:t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online because it is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easy and practical</w:t>
      </w:r>
      <w:r w:rsidRPr="00431AA0">
        <w:rPr>
          <w:rFonts w:ascii="Times New Roman" w:hAnsi="Times New Roman" w:cs="Times New Roman"/>
          <w:color w:val="212121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Mister Loco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decided to create a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website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that will be used by customer who want to shop online can easily access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Mister Loco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store.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Mister Loco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also asked you to create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logo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that represents their company. In matter of that, 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Mister Loco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is looking for a web designer to create the </w:t>
      </w:r>
      <w:r w:rsidRPr="00A104FF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logo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and </w:t>
      </w:r>
      <w:r w:rsidRPr="00A104FF">
        <w:rPr>
          <w:rFonts w:ascii="Times New Roman" w:hAnsi="Times New Roman" w:cs="Times New Roman"/>
          <w:b/>
          <w:color w:val="212121"/>
          <w:sz w:val="24"/>
          <w:szCs w:val="24"/>
          <w:lang w:val="en"/>
        </w:rPr>
        <w:t>website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.</w:t>
      </w:r>
    </w:p>
    <w:p w14:paraId="5F8E7447" w14:textId="77777777" w:rsidR="00E06C8E" w:rsidRDefault="00E06C8E" w:rsidP="00E06C8E">
      <w:pPr>
        <w:spacing w:line="360" w:lineRule="auto"/>
        <w:ind w:firstLine="720"/>
        <w:jc w:val="both"/>
      </w:pPr>
    </w:p>
    <w:p w14:paraId="770FA992" w14:textId="77777777" w:rsidR="00E06C8E" w:rsidRDefault="00E06C8E" w:rsidP="00E06C8E">
      <w:pPr>
        <w:spacing w:line="360" w:lineRule="auto"/>
        <w:jc w:val="both"/>
      </w:pPr>
      <w:r>
        <w:t xml:space="preserve">The requirements of </w:t>
      </w:r>
      <w:r>
        <w:rPr>
          <w:b/>
        </w:rPr>
        <w:t>Mister Loco</w:t>
      </w:r>
      <w:r>
        <w:t xml:space="preserve"> are described as follow:</w:t>
      </w:r>
    </w:p>
    <w:p w14:paraId="2EE947D1" w14:textId="77777777" w:rsidR="00E06C8E" w:rsidRDefault="00E06C8E" w:rsidP="00E06C8E">
      <w:pPr>
        <w:spacing w:line="360" w:lineRule="auto"/>
        <w:jc w:val="both"/>
      </w:pPr>
    </w:p>
    <w:p w14:paraId="4674E77B" w14:textId="77777777" w:rsidR="00E06C8E" w:rsidRDefault="00E06C8E" w:rsidP="00E06C8E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>Mister Loco</w:t>
      </w:r>
      <w:r>
        <w:t xml:space="preserve"> needs a </w:t>
      </w:r>
      <w:r w:rsidRPr="0008759B">
        <w:rPr>
          <w:b/>
        </w:rPr>
        <w:t>logo</w:t>
      </w:r>
      <w:r>
        <w:t xml:space="preserve"> that represents the image of organization that has </w:t>
      </w:r>
      <w:r w:rsidRPr="00DC6BB2">
        <w:rPr>
          <w:b/>
        </w:rPr>
        <w:t>professional</w:t>
      </w:r>
      <w:r>
        <w:t xml:space="preserve"> reputation. Consider the </w:t>
      </w:r>
      <w:r w:rsidRPr="0008759B">
        <w:rPr>
          <w:b/>
        </w:rPr>
        <w:t>customer segment</w:t>
      </w:r>
      <w:r>
        <w:t xml:space="preserve">, </w:t>
      </w:r>
      <w:r w:rsidRPr="0008759B">
        <w:rPr>
          <w:b/>
        </w:rPr>
        <w:t>shape</w:t>
      </w:r>
      <w:r>
        <w:t xml:space="preserve"> and </w:t>
      </w:r>
      <w:r w:rsidRPr="0008759B">
        <w:rPr>
          <w:b/>
        </w:rPr>
        <w:t>colors</w:t>
      </w:r>
      <w:r>
        <w:t xml:space="preserve"> when designing the </w:t>
      </w:r>
      <w:r w:rsidRPr="0008759B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0DE12943" w14:textId="77777777" w:rsidR="00E06C8E" w:rsidRDefault="00E06C8E" w:rsidP="00E06C8E">
      <w:pPr>
        <w:pStyle w:val="ListParagraph"/>
        <w:spacing w:line="360" w:lineRule="auto"/>
        <w:ind w:left="360"/>
        <w:jc w:val="both"/>
      </w:pPr>
    </w:p>
    <w:p w14:paraId="11F89F13" w14:textId="77777777" w:rsidR="00E06C8E" w:rsidRDefault="00E06C8E" w:rsidP="00E06C8E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Mister Loco </w:t>
      </w:r>
      <w:r>
        <w:t xml:space="preserve">wants you to design the </w:t>
      </w:r>
      <w:r w:rsidRPr="0041054D">
        <w:rPr>
          <w:b/>
        </w:rPr>
        <w:t>blueprint</w:t>
      </w:r>
      <w:r>
        <w:rPr>
          <w:b/>
        </w:rPr>
        <w:t xml:space="preserve"> </w:t>
      </w:r>
      <w:r w:rsidRPr="00943F61">
        <w:t>of your</w:t>
      </w:r>
      <w:r>
        <w:rPr>
          <w:b/>
        </w:rPr>
        <w:t xml:space="preserve"> homepage</w:t>
      </w:r>
      <w:r>
        <w:t xml:space="preserve"> first before starting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>home</w:t>
      </w:r>
      <w:r w:rsidRPr="007C2F61">
        <w:rPr>
          <w:b/>
        </w:rPr>
        <w:t xml:space="preserve">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Pr="006658B0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  <w:r w:rsidRPr="00DF691E">
        <w:t xml:space="preserve"> </w:t>
      </w:r>
    </w:p>
    <w:p w14:paraId="09FB4411" w14:textId="77777777" w:rsidR="00E06C8E" w:rsidRPr="00D10AB3" w:rsidRDefault="00E06C8E" w:rsidP="00E06C8E">
      <w:pPr>
        <w:spacing w:line="360" w:lineRule="auto"/>
        <w:jc w:val="both"/>
      </w:pPr>
    </w:p>
    <w:p w14:paraId="076F0171" w14:textId="77777777" w:rsidR="00E06C8E" w:rsidRPr="00863F88" w:rsidRDefault="00E06C8E" w:rsidP="00E06C8E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Mister Loco </w:t>
      </w:r>
      <w:r w:rsidRPr="00D10AB3">
        <w:t xml:space="preserve">wants their company website </w:t>
      </w:r>
      <w:r>
        <w:t xml:space="preserve">to </w:t>
      </w:r>
      <w:r w:rsidRPr="00D10AB3">
        <w:t xml:space="preserve">provide </w:t>
      </w:r>
      <w:r w:rsidRPr="00A97981">
        <w:rPr>
          <w:b/>
        </w:rPr>
        <w:t>information</w:t>
      </w:r>
      <w:r w:rsidRPr="00D10AB3">
        <w:t xml:space="preserve"> </w:t>
      </w:r>
      <w:r>
        <w:t xml:space="preserve">about their </w:t>
      </w:r>
      <w:r w:rsidRPr="00DB060C">
        <w:rPr>
          <w:b/>
        </w:rPr>
        <w:t>products</w:t>
      </w:r>
      <w:r>
        <w:t xml:space="preserve"> and </w:t>
      </w:r>
      <w:r w:rsidRPr="00DB060C">
        <w:rPr>
          <w:b/>
        </w:rPr>
        <w:t>new promotions</w:t>
      </w:r>
      <w:r>
        <w:t xml:space="preserve"> available</w:t>
      </w:r>
      <w:r w:rsidRPr="00D10AB3">
        <w:t xml:space="preserve">, and have feature that allow customer to </w:t>
      </w:r>
      <w:r w:rsidRPr="00DB060C">
        <w:rPr>
          <w:b/>
        </w:rPr>
        <w:t>order</w:t>
      </w:r>
      <w:r>
        <w:t xml:space="preserve">, see </w:t>
      </w:r>
      <w:r w:rsidRPr="00DB060C">
        <w:rPr>
          <w:b/>
        </w:rPr>
        <w:t>partner companies</w:t>
      </w:r>
      <w:r>
        <w:t xml:space="preserve"> of </w:t>
      </w:r>
      <w:r w:rsidRPr="00DB060C">
        <w:rPr>
          <w:b/>
        </w:rPr>
        <w:t>Mister Loco</w:t>
      </w:r>
      <w:r>
        <w:t xml:space="preserve">, and see the </w:t>
      </w:r>
      <w:r w:rsidRPr="00DB060C">
        <w:rPr>
          <w:b/>
        </w:rPr>
        <w:t>contact information</w:t>
      </w:r>
      <w:r>
        <w:t xml:space="preserve"> of </w:t>
      </w:r>
      <w:r w:rsidRPr="00DB060C">
        <w:rPr>
          <w:b/>
        </w:rPr>
        <w:t>Mister Loco</w:t>
      </w:r>
      <w:r w:rsidRPr="00D10AB3">
        <w:t>.</w:t>
      </w:r>
    </w:p>
    <w:p w14:paraId="4897078B" w14:textId="1D71E5FC" w:rsidR="00E06C8E" w:rsidRDefault="00E06C8E" w:rsidP="00E06C8E">
      <w:pPr>
        <w:pStyle w:val="ListParagraph"/>
        <w:rPr>
          <w:b/>
        </w:rPr>
      </w:pPr>
    </w:p>
    <w:p w14:paraId="3590C4CC" w14:textId="664405AC" w:rsidR="00E06C8E" w:rsidRDefault="00E06C8E" w:rsidP="00E06C8E">
      <w:pPr>
        <w:pStyle w:val="ListParagraph"/>
        <w:rPr>
          <w:b/>
        </w:rPr>
      </w:pPr>
    </w:p>
    <w:p w14:paraId="5A9A7D9C" w14:textId="656D7E43" w:rsidR="00E06C8E" w:rsidRDefault="00E06C8E" w:rsidP="00E06C8E">
      <w:pPr>
        <w:pStyle w:val="ListParagraph"/>
        <w:rPr>
          <w:b/>
        </w:rPr>
      </w:pPr>
    </w:p>
    <w:p w14:paraId="3491AE13" w14:textId="45299476" w:rsidR="00E06C8E" w:rsidRDefault="00E06C8E" w:rsidP="00E06C8E">
      <w:pPr>
        <w:pStyle w:val="ListParagraph"/>
        <w:rPr>
          <w:b/>
        </w:rPr>
      </w:pPr>
    </w:p>
    <w:p w14:paraId="67313AB9" w14:textId="77777777" w:rsidR="00E06C8E" w:rsidRPr="00863F88" w:rsidRDefault="00E06C8E" w:rsidP="00E06C8E">
      <w:pPr>
        <w:pStyle w:val="ListParagraph"/>
        <w:rPr>
          <w:b/>
        </w:rPr>
      </w:pPr>
    </w:p>
    <w:p w14:paraId="650941E0" w14:textId="77777777" w:rsidR="00E06C8E" w:rsidRDefault="00E06C8E" w:rsidP="00E06C8E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lastRenderedPageBreak/>
        <w:t>Mister Loco</w:t>
      </w:r>
      <w:r>
        <w:t xml:space="preserve"> wants you to build the website attractive, appealing, and fully functioning, furthermore </w:t>
      </w:r>
      <w:r>
        <w:rPr>
          <w:b/>
        </w:rPr>
        <w:t>Mister Loco</w:t>
      </w:r>
      <w:r>
        <w:t xml:space="preserve"> wants you to create the </w:t>
      </w:r>
      <w:r>
        <w:rPr>
          <w:b/>
        </w:rPr>
        <w:t>website with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properties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width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5</w:t>
      </w:r>
      <w:r w:rsidRPr="00F841C9">
        <w:rPr>
          <w:b/>
        </w:rPr>
        <w:t>00p</w:t>
      </w:r>
      <w:r>
        <w:rPr>
          <w:b/>
        </w:rPr>
        <w:t>x</w:t>
      </w:r>
      <w:r>
        <w:t>.</w:t>
      </w:r>
      <w:r>
        <w:rPr>
          <w:b/>
        </w:rPr>
        <w:t xml:space="preserve"> </w:t>
      </w:r>
    </w:p>
    <w:p w14:paraId="2F311B2C" w14:textId="77777777" w:rsidR="00E06C8E" w:rsidRDefault="00E06C8E" w:rsidP="00E06C8E">
      <w:pPr>
        <w:pStyle w:val="ListParagraph"/>
        <w:spacing w:line="360" w:lineRule="auto"/>
        <w:ind w:left="360"/>
        <w:jc w:val="both"/>
      </w:pPr>
    </w:p>
    <w:p w14:paraId="09EC36F0" w14:textId="77777777" w:rsidR="00E06C8E" w:rsidRDefault="00E06C8E" w:rsidP="00E06C8E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t xml:space="preserve">The website consists of four main menus. They are </w:t>
      </w:r>
      <w:r>
        <w:rPr>
          <w:b/>
        </w:rPr>
        <w:t>home</w:t>
      </w:r>
      <w:r>
        <w:t xml:space="preserve">, </w:t>
      </w:r>
      <w:r>
        <w:rPr>
          <w:b/>
        </w:rPr>
        <w:t>products</w:t>
      </w:r>
      <w:r>
        <w:t xml:space="preserve">, </w:t>
      </w:r>
      <w:r>
        <w:rPr>
          <w:b/>
        </w:rPr>
        <w:t>order</w:t>
      </w:r>
      <w:r>
        <w:t xml:space="preserve">, and </w:t>
      </w:r>
      <w:r w:rsidRPr="00DB060C">
        <w:rPr>
          <w:b/>
        </w:rPr>
        <w:t>more information / additional information</w:t>
      </w:r>
      <w:r>
        <w:t xml:space="preserve"> menu. You </w:t>
      </w:r>
      <w:proofErr w:type="gramStart"/>
      <w:r>
        <w:t>have to</w:t>
      </w:r>
      <w:proofErr w:type="gramEnd"/>
      <w:r>
        <w:t xml:space="preserve"> create the </w:t>
      </w:r>
      <w:r w:rsidRPr="00A104FF">
        <w:rPr>
          <w:b/>
        </w:rPr>
        <w:t>dropdown</w:t>
      </w:r>
      <w:r>
        <w:t xml:space="preserve"> </w:t>
      </w:r>
      <w:r w:rsidRPr="00F841C9">
        <w:rPr>
          <w:b/>
        </w:rPr>
        <w:t>navigation menu</w:t>
      </w:r>
      <w:r>
        <w:t xml:space="preserve"> using </w:t>
      </w:r>
      <w:r w:rsidRPr="00A104FF">
        <w:rPr>
          <w:b/>
        </w:rPr>
        <w:t>CSS</w:t>
      </w:r>
      <w:r>
        <w:t>. Below are the requirements for each menu:</w:t>
      </w:r>
    </w:p>
    <w:p w14:paraId="46044165" w14:textId="77777777" w:rsidR="00E06C8E" w:rsidRDefault="00E06C8E" w:rsidP="00E06C8E">
      <w:pPr>
        <w:pStyle w:val="ListParagraph"/>
        <w:numPr>
          <w:ilvl w:val="1"/>
          <w:numId w:val="1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t>Home</w:t>
      </w:r>
    </w:p>
    <w:p w14:paraId="2C4D9FFA" w14:textId="77777777" w:rsidR="00E06C8E" w:rsidRPr="00BD2762" w:rsidRDefault="00E06C8E" w:rsidP="00E06C8E">
      <w:pPr>
        <w:pStyle w:val="ListParagraph"/>
        <w:spacing w:line="360" w:lineRule="auto"/>
        <w:ind w:left="1080" w:firstLine="720"/>
        <w:jc w:val="both"/>
      </w:pPr>
      <w:r>
        <w:rPr>
          <w:b/>
        </w:rPr>
        <w:t>Mister Loco</w:t>
      </w:r>
      <w:r>
        <w:t xml:space="preserve"> wants to have </w:t>
      </w:r>
      <w:r>
        <w:rPr>
          <w:b/>
        </w:rPr>
        <w:t>image-slider</w:t>
      </w:r>
      <w:r>
        <w:t xml:space="preserve"> on this page to show the </w:t>
      </w:r>
      <w:r w:rsidRPr="00F30979">
        <w:rPr>
          <w:b/>
        </w:rPr>
        <w:t>news</w:t>
      </w:r>
      <w:r>
        <w:t xml:space="preserve"> and </w:t>
      </w:r>
      <w:r w:rsidRPr="00F30979">
        <w:rPr>
          <w:b/>
        </w:rPr>
        <w:t>promotion</w:t>
      </w:r>
      <w:r>
        <w:t xml:space="preserve"> images. </w:t>
      </w:r>
      <w:r>
        <w:rPr>
          <w:b/>
        </w:rPr>
        <w:t>Mister Loco</w:t>
      </w:r>
      <w:r>
        <w:t xml:space="preserve"> also want this page to show </w:t>
      </w:r>
      <w:r>
        <w:rPr>
          <w:b/>
        </w:rPr>
        <w:t>new product(s)</w:t>
      </w:r>
      <w:r>
        <w:t xml:space="preserve"> with the </w:t>
      </w:r>
      <w:r w:rsidRPr="00F3567A">
        <w:rPr>
          <w:b/>
        </w:rPr>
        <w:t>description</w:t>
      </w:r>
      <w:r>
        <w:t xml:space="preserve"> of each product.</w:t>
      </w:r>
    </w:p>
    <w:p w14:paraId="38FEFCF5" w14:textId="77777777" w:rsidR="00E06C8E" w:rsidRDefault="00E06C8E" w:rsidP="00E06C8E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>Products</w:t>
      </w:r>
    </w:p>
    <w:p w14:paraId="293B1341" w14:textId="77777777" w:rsidR="00E06C8E" w:rsidRDefault="00E06C8E" w:rsidP="00E06C8E">
      <w:pPr>
        <w:pStyle w:val="ListParagraph"/>
        <w:spacing w:line="360" w:lineRule="auto"/>
        <w:ind w:left="1080" w:firstLine="720"/>
        <w:jc w:val="both"/>
      </w:pPr>
      <w:r>
        <w:t xml:space="preserve">This page shows all the products that grouped into categories. Each product’s information should be provided like </w:t>
      </w:r>
      <w:r w:rsidRPr="0027285C">
        <w:rPr>
          <w:b/>
        </w:rPr>
        <w:t>product’s name</w:t>
      </w:r>
      <w:r>
        <w:t xml:space="preserve">, </w:t>
      </w:r>
      <w:r w:rsidRPr="0027285C">
        <w:rPr>
          <w:b/>
        </w:rPr>
        <w:t>description</w:t>
      </w:r>
      <w:r>
        <w:t xml:space="preserve">, </w:t>
      </w:r>
      <w:r w:rsidRPr="0027285C">
        <w:rPr>
          <w:b/>
        </w:rPr>
        <w:t>color available</w:t>
      </w:r>
      <w:r>
        <w:t xml:space="preserve">, </w:t>
      </w:r>
      <w:r w:rsidRPr="0027285C">
        <w:rPr>
          <w:b/>
        </w:rPr>
        <w:t>size available</w:t>
      </w:r>
      <w:r>
        <w:t xml:space="preserve">, and </w:t>
      </w:r>
      <w:r w:rsidRPr="0027285C">
        <w:rPr>
          <w:b/>
        </w:rPr>
        <w:t>clothing material used</w:t>
      </w:r>
      <w:r>
        <w:t>.</w:t>
      </w:r>
    </w:p>
    <w:p w14:paraId="5A5E6CB1" w14:textId="77777777" w:rsidR="00E06C8E" w:rsidRDefault="00E06C8E" w:rsidP="00E06C8E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>Order</w:t>
      </w:r>
    </w:p>
    <w:p w14:paraId="737CB876" w14:textId="77777777" w:rsidR="00E06C8E" w:rsidRDefault="00E06C8E" w:rsidP="00E06C8E">
      <w:pPr>
        <w:pStyle w:val="ListParagraph"/>
        <w:spacing w:line="360" w:lineRule="auto"/>
        <w:ind w:left="1080" w:firstLine="720"/>
        <w:jc w:val="both"/>
      </w:pPr>
      <w:r>
        <w:t xml:space="preserve">This page helps customer to choose and order clothes. To order clothes, customer must fill and submit </w:t>
      </w:r>
      <w:r>
        <w:rPr>
          <w:b/>
        </w:rPr>
        <w:t xml:space="preserve">product’s </w:t>
      </w:r>
      <w:r w:rsidRPr="00CA5B87">
        <w:rPr>
          <w:b/>
        </w:rPr>
        <w:t>name</w:t>
      </w:r>
      <w:r>
        <w:t xml:space="preserve">, </w:t>
      </w:r>
      <w:r>
        <w:rPr>
          <w:b/>
        </w:rPr>
        <w:t>quantity of the product</w:t>
      </w:r>
      <w:r>
        <w:t xml:space="preserve">, </w:t>
      </w:r>
      <w:r w:rsidRPr="00CA5B87">
        <w:t>some</w:t>
      </w:r>
      <w:r>
        <w:t xml:space="preserve"> personal information such as </w:t>
      </w:r>
      <w:r>
        <w:rPr>
          <w:b/>
        </w:rPr>
        <w:t>name</w:t>
      </w:r>
      <w:r>
        <w:t xml:space="preserve">, </w:t>
      </w:r>
      <w:r>
        <w:rPr>
          <w:b/>
        </w:rPr>
        <w:t>email</w:t>
      </w:r>
      <w:r>
        <w:t>,</w:t>
      </w:r>
      <w:r>
        <w:rPr>
          <w:b/>
        </w:rPr>
        <w:t xml:space="preserve"> phone</w:t>
      </w:r>
      <w:r>
        <w:t xml:space="preserve">, and </w:t>
      </w:r>
      <w:r>
        <w:rPr>
          <w:b/>
        </w:rPr>
        <w:t>address</w:t>
      </w:r>
      <w:r>
        <w:t xml:space="preserve">. Before submitting the form, user is required to </w:t>
      </w:r>
      <w:r w:rsidRPr="008C16EE">
        <w:rPr>
          <w:b/>
        </w:rPr>
        <w:t>accept the terms and agreements</w:t>
      </w:r>
      <w:r>
        <w:t xml:space="preserve"> that </w:t>
      </w:r>
      <w:r w:rsidRPr="008C16EE">
        <w:rPr>
          <w:b/>
        </w:rPr>
        <w:t>Mister Loco</w:t>
      </w:r>
      <w:r>
        <w:t xml:space="preserve"> provides. Please make sure that you </w:t>
      </w:r>
      <w:r w:rsidRPr="008C16EE">
        <w:rPr>
          <w:b/>
        </w:rPr>
        <w:t>use appropriate field type</w:t>
      </w:r>
      <w:r>
        <w:t xml:space="preserve"> for each form input. You are also asked to create </w:t>
      </w:r>
      <w:r>
        <w:rPr>
          <w:b/>
        </w:rPr>
        <w:t>5 kind of validation</w:t>
      </w:r>
      <w:r>
        <w:t xml:space="preserve"> using </w:t>
      </w:r>
      <w:r>
        <w:rPr>
          <w:b/>
        </w:rPr>
        <w:t>JavaScript</w:t>
      </w:r>
      <w:r>
        <w:t>.</w:t>
      </w:r>
    </w:p>
    <w:p w14:paraId="12BD71DE" w14:textId="77777777" w:rsidR="00E06C8E" w:rsidRPr="00DC5BDC" w:rsidRDefault="00E06C8E" w:rsidP="00E06C8E">
      <w:pPr>
        <w:pStyle w:val="ListParagraph"/>
        <w:numPr>
          <w:ilvl w:val="0"/>
          <w:numId w:val="14"/>
        </w:numPr>
        <w:tabs>
          <w:tab w:val="left" w:pos="1080"/>
        </w:tabs>
        <w:spacing w:line="360" w:lineRule="auto"/>
        <w:ind w:hanging="720"/>
        <w:jc w:val="both"/>
      </w:pPr>
      <w:r>
        <w:rPr>
          <w:b/>
        </w:rPr>
        <w:t>More Information / Additional Information</w:t>
      </w:r>
    </w:p>
    <w:p w14:paraId="08C613D0" w14:textId="77777777" w:rsidR="00E06C8E" w:rsidRDefault="00E06C8E" w:rsidP="00E06C8E">
      <w:pPr>
        <w:pStyle w:val="ListParagraph"/>
        <w:spacing w:line="360" w:lineRule="auto"/>
        <w:ind w:left="1080"/>
        <w:jc w:val="both"/>
      </w:pPr>
      <w:r>
        <w:t>This menu has two sub-menus inside it. The sub-menus consist of:</w:t>
      </w:r>
    </w:p>
    <w:p w14:paraId="31F2D4F3" w14:textId="77777777" w:rsidR="00E06C8E" w:rsidRPr="007C24A1" w:rsidRDefault="00E06C8E" w:rsidP="00E06C8E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 w:rsidRPr="007C24A1">
        <w:rPr>
          <w:b/>
        </w:rPr>
        <w:t>Partner</w:t>
      </w:r>
    </w:p>
    <w:p w14:paraId="4BE04592" w14:textId="77777777" w:rsidR="00E06C8E" w:rsidRDefault="00E06C8E" w:rsidP="00E06C8E">
      <w:pPr>
        <w:pStyle w:val="ListParagraph"/>
        <w:spacing w:line="360" w:lineRule="auto"/>
        <w:ind w:left="1440"/>
        <w:jc w:val="both"/>
      </w:pPr>
      <w:r w:rsidRPr="007C24A1">
        <w:t xml:space="preserve">This page </w:t>
      </w:r>
      <w:r w:rsidRPr="007C24A1">
        <w:rPr>
          <w:b/>
        </w:rPr>
        <w:t>shows partner companies</w:t>
      </w:r>
      <w:r w:rsidRPr="007C24A1">
        <w:t xml:space="preserve"> that has work together with </w:t>
      </w:r>
      <w:r w:rsidRPr="007C24A1">
        <w:rPr>
          <w:b/>
        </w:rPr>
        <w:t>Mister Loco</w:t>
      </w:r>
      <w:r w:rsidRPr="007C24A1">
        <w:t xml:space="preserve">. You can make this page </w:t>
      </w:r>
      <w:r w:rsidRPr="007C24A1">
        <w:rPr>
          <w:b/>
        </w:rPr>
        <w:t>as attractive as possible</w:t>
      </w:r>
      <w:r w:rsidRPr="007C24A1">
        <w:t xml:space="preserve"> to make </w:t>
      </w:r>
      <w:r w:rsidRPr="007C24A1">
        <w:rPr>
          <w:b/>
        </w:rPr>
        <w:t>Mister Loco</w:t>
      </w:r>
      <w:r w:rsidRPr="007C24A1">
        <w:t xml:space="preserve"> becomes popular.</w:t>
      </w:r>
    </w:p>
    <w:p w14:paraId="75D9BCF7" w14:textId="77777777" w:rsidR="00E06C8E" w:rsidRPr="007C24A1" w:rsidRDefault="00E06C8E" w:rsidP="00E06C8E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 w:rsidRPr="007C24A1">
        <w:rPr>
          <w:b/>
        </w:rPr>
        <w:t>Contact Us</w:t>
      </w:r>
    </w:p>
    <w:p w14:paraId="3D334225" w14:textId="77777777" w:rsidR="00E06C8E" w:rsidRDefault="00E06C8E" w:rsidP="00E06C8E">
      <w:pPr>
        <w:pStyle w:val="ListParagraph"/>
        <w:spacing w:line="360" w:lineRule="auto"/>
        <w:ind w:left="1440"/>
        <w:jc w:val="both"/>
      </w:pPr>
      <w:r w:rsidRPr="007C24A1">
        <w:t xml:space="preserve">This page also shows </w:t>
      </w:r>
      <w:r w:rsidRPr="007C24A1">
        <w:rPr>
          <w:b/>
        </w:rPr>
        <w:t>Mister Loco</w:t>
      </w:r>
      <w:r w:rsidRPr="007C24A1">
        <w:t xml:space="preserve">’s </w:t>
      </w:r>
      <w:r w:rsidRPr="007C24A1">
        <w:rPr>
          <w:b/>
        </w:rPr>
        <w:t>quotes</w:t>
      </w:r>
      <w:r w:rsidRPr="007C24A1">
        <w:t xml:space="preserve"> and </w:t>
      </w:r>
      <w:r w:rsidRPr="007C24A1">
        <w:rPr>
          <w:b/>
        </w:rPr>
        <w:t>information</w:t>
      </w:r>
      <w:r w:rsidRPr="007C24A1">
        <w:t xml:space="preserve"> such as </w:t>
      </w:r>
      <w:r w:rsidRPr="007C24A1">
        <w:rPr>
          <w:b/>
        </w:rPr>
        <w:t>location</w:t>
      </w:r>
      <w:r w:rsidRPr="007C24A1">
        <w:t xml:space="preserve">, </w:t>
      </w:r>
      <w:r w:rsidRPr="007C24A1">
        <w:rPr>
          <w:b/>
        </w:rPr>
        <w:t>phone</w:t>
      </w:r>
      <w:r w:rsidRPr="007C24A1">
        <w:t xml:space="preserve"> </w:t>
      </w:r>
      <w:r w:rsidRPr="007C24A1">
        <w:rPr>
          <w:b/>
        </w:rPr>
        <w:t>number</w:t>
      </w:r>
      <w:r w:rsidRPr="007C24A1">
        <w:t xml:space="preserve">, </w:t>
      </w:r>
      <w:r w:rsidRPr="007C24A1">
        <w:rPr>
          <w:b/>
        </w:rPr>
        <w:t>email</w:t>
      </w:r>
      <w:r w:rsidRPr="007C24A1">
        <w:t xml:space="preserve">, and </w:t>
      </w:r>
      <w:r w:rsidRPr="007C24A1">
        <w:rPr>
          <w:b/>
        </w:rPr>
        <w:t>all social media accounts</w:t>
      </w:r>
      <w:r w:rsidRPr="007C24A1">
        <w:t>.</w:t>
      </w:r>
    </w:p>
    <w:p w14:paraId="50D98684" w14:textId="77777777" w:rsidR="00E06C8E" w:rsidRPr="005A7BD8" w:rsidRDefault="00E06C8E" w:rsidP="00E06C8E">
      <w:pPr>
        <w:pStyle w:val="ListParagraph"/>
        <w:spacing w:line="360" w:lineRule="auto"/>
        <w:ind w:left="1080"/>
        <w:jc w:val="both"/>
      </w:pPr>
    </w:p>
    <w:p w14:paraId="440A4800" w14:textId="77777777" w:rsidR="00E06C8E" w:rsidRDefault="00E06C8E" w:rsidP="00E06C8E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Guidelines:</w:t>
      </w:r>
    </w:p>
    <w:p w14:paraId="5978FDDE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11B00DA2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2A07CD7B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862A20E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4AEFB9AB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69B2B301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14:paraId="078A1E0F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58AFE01E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6E35C15A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1F478D76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>Organize your files with subdirectories.</w:t>
      </w:r>
    </w:p>
    <w:p w14:paraId="170AB3C6" w14:textId="77777777" w:rsidR="00E06C8E" w:rsidRDefault="00E06C8E" w:rsidP="00E06C8E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14:paraId="109F667C" w14:textId="77777777" w:rsidR="00E06C8E" w:rsidRDefault="00E06C8E" w:rsidP="00E06C8E">
      <w:pPr>
        <w:spacing w:line="360" w:lineRule="auto"/>
        <w:jc w:val="both"/>
      </w:pPr>
    </w:p>
    <w:p w14:paraId="4E2B5553" w14:textId="77777777" w:rsidR="00E06C8E" w:rsidRDefault="00E06C8E" w:rsidP="00E06C8E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F75266B" w14:textId="77777777" w:rsidR="00E06C8E" w:rsidRDefault="00E06C8E" w:rsidP="00E06C8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7C4FCBD5" w14:textId="77777777" w:rsidR="00E06C8E" w:rsidRDefault="00E06C8E" w:rsidP="00E06C8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1C4B990D" w14:textId="77777777" w:rsidR="00E06C8E" w:rsidRDefault="00E06C8E" w:rsidP="00E06C8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</w:t>
      </w:r>
      <w:proofErr w:type="spellStart"/>
      <w:r>
        <w:t>htm</w:t>
      </w:r>
      <w:proofErr w:type="spellEnd"/>
      <w:r>
        <w:t>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FF35FE9" w14:textId="77777777" w:rsidR="00805AD9" w:rsidRDefault="00805AD9" w:rsidP="00805AD9">
      <w:pPr>
        <w:spacing w:line="360" w:lineRule="auto"/>
      </w:pPr>
    </w:p>
    <w:p w14:paraId="271565FC" w14:textId="77777777" w:rsidR="00665B36" w:rsidRDefault="00665B36" w:rsidP="00665B3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AF6470A" w14:textId="77777777" w:rsidR="00665B36" w:rsidRPr="008968F1" w:rsidRDefault="00665B36" w:rsidP="00665B3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55104A4F" w14:textId="5AF82730" w:rsidR="00665B36" w:rsidRPr="00B92A72" w:rsidRDefault="00665B36" w:rsidP="00665B3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techniques taught during practicum</w:t>
      </w:r>
      <w:r>
        <w:rPr>
          <w:color w:val="000000"/>
        </w:rPr>
        <w:t>.</w:t>
      </w:r>
    </w:p>
    <w:p w14:paraId="6CFFA651" w14:textId="24065F68" w:rsidR="00665B36" w:rsidRPr="006068C0" w:rsidRDefault="00665B36" w:rsidP="00665B3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  <w:r w:rsidRPr="00B92A72">
        <w:t>.</w:t>
      </w:r>
    </w:p>
    <w:p w14:paraId="2386E12A" w14:textId="1439C280" w:rsidR="006068C0" w:rsidRDefault="006068C0" w:rsidP="006068C0">
      <w:pPr>
        <w:spacing w:line="360" w:lineRule="auto"/>
        <w:jc w:val="both"/>
        <w:rPr>
          <w:color w:val="000000"/>
        </w:rPr>
      </w:pPr>
    </w:p>
    <w:p w14:paraId="06E7729C" w14:textId="652905B9" w:rsidR="006068C0" w:rsidRDefault="006068C0" w:rsidP="006068C0">
      <w:pPr>
        <w:spacing w:line="360" w:lineRule="auto"/>
        <w:jc w:val="both"/>
        <w:rPr>
          <w:color w:val="000000"/>
        </w:rPr>
      </w:pPr>
    </w:p>
    <w:p w14:paraId="71CD695D" w14:textId="4EA27255" w:rsidR="006068C0" w:rsidRDefault="006068C0" w:rsidP="006068C0">
      <w:pPr>
        <w:spacing w:line="360" w:lineRule="auto"/>
        <w:jc w:val="both"/>
        <w:rPr>
          <w:color w:val="000000"/>
        </w:rPr>
      </w:pPr>
    </w:p>
    <w:p w14:paraId="4908F69A" w14:textId="77777777" w:rsidR="006068C0" w:rsidRPr="001950D4" w:rsidRDefault="006068C0" w:rsidP="006068C0">
      <w:pPr>
        <w:spacing w:line="360" w:lineRule="auto"/>
        <w:jc w:val="both"/>
        <w:rPr>
          <w:color w:val="000000"/>
        </w:rPr>
      </w:pPr>
    </w:p>
    <w:p w14:paraId="269C67AA" w14:textId="77777777" w:rsidR="00665B36" w:rsidRPr="00B92A72" w:rsidRDefault="00665B36" w:rsidP="00665B3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lastRenderedPageBreak/>
        <w:t>Include the other files that can support your project, such as:</w:t>
      </w:r>
    </w:p>
    <w:p w14:paraId="5941B082" w14:textId="77777777" w:rsidR="00665B36" w:rsidRPr="003C0C93" w:rsidRDefault="00665B36" w:rsidP="00665B3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481D5D91" w14:textId="77777777" w:rsidR="00665B36" w:rsidRPr="003C0C93" w:rsidRDefault="00665B36" w:rsidP="00665B3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99B648F" w14:textId="77777777" w:rsidR="00665B36" w:rsidRPr="00665B36" w:rsidRDefault="00665B36" w:rsidP="00665B3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665B36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0C324F3E" w14:textId="18614371" w:rsidR="00665B36" w:rsidRPr="00665B36" w:rsidRDefault="00665B36" w:rsidP="00665B3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665B36">
        <w:rPr>
          <w:color w:val="000000"/>
        </w:rPr>
        <w:t>If there are some hidden creativities, please note them in the existing documentation because they can greatly affect your project score</w:t>
      </w:r>
      <w:r>
        <w:rPr>
          <w:color w:val="000000"/>
        </w:rPr>
        <w:t>.</w:t>
      </w:r>
    </w:p>
    <w:p w14:paraId="2C4AE3F2" w14:textId="77777777" w:rsidR="00665B36" w:rsidRPr="00A32343" w:rsidRDefault="00665B36" w:rsidP="00665B36">
      <w:pPr>
        <w:spacing w:line="360" w:lineRule="auto"/>
      </w:pPr>
    </w:p>
    <w:sectPr w:rsidR="00665B36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8C9F" w14:textId="77777777" w:rsidR="00815DB3" w:rsidRDefault="00815DB3" w:rsidP="00273E4A">
      <w:r>
        <w:separator/>
      </w:r>
    </w:p>
  </w:endnote>
  <w:endnote w:type="continuationSeparator" w:id="0">
    <w:p w14:paraId="7BFF452A" w14:textId="77777777" w:rsidR="00815DB3" w:rsidRDefault="00815D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4B0A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E7E22A8" wp14:editId="58045FA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951668F" w14:textId="442B2A0C" w:rsidR="005B66A9" w:rsidRPr="00665B3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5B36">
      <w:rPr>
        <w:sz w:val="22"/>
        <w:szCs w:val="22"/>
      </w:rPr>
      <w:t>Page</w:t>
    </w:r>
    <w:r w:rsidRPr="00665B3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PAGE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0D10F5">
          <w:rPr>
            <w:noProof/>
            <w:sz w:val="22"/>
            <w:szCs w:val="22"/>
            <w:lang w:val="id-ID"/>
          </w:rPr>
          <w:t>6</w:t>
        </w:r>
        <w:r w:rsidR="00151847" w:rsidRPr="00665B36">
          <w:rPr>
            <w:sz w:val="22"/>
            <w:szCs w:val="22"/>
            <w:lang w:val="id-ID"/>
          </w:rPr>
          <w:fldChar w:fldCharType="end"/>
        </w:r>
        <w:r w:rsidR="005B66A9" w:rsidRPr="00665B36">
          <w:rPr>
            <w:sz w:val="22"/>
            <w:szCs w:val="22"/>
            <w:lang w:val="id-ID"/>
          </w:rPr>
          <w:t xml:space="preserve"> of </w:t>
        </w:r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NUMPAGES 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0D10F5">
          <w:rPr>
            <w:noProof/>
            <w:sz w:val="22"/>
            <w:szCs w:val="22"/>
            <w:lang w:val="id-ID"/>
          </w:rPr>
          <w:t>6</w:t>
        </w:r>
        <w:r w:rsidR="00151847" w:rsidRPr="00665B36">
          <w:rPr>
            <w:sz w:val="22"/>
            <w:szCs w:val="22"/>
            <w:lang w:val="id-ID"/>
          </w:rPr>
          <w:fldChar w:fldCharType="end"/>
        </w:r>
      </w:sdtContent>
    </w:sdt>
  </w:p>
  <w:p w14:paraId="52D8563D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BAAD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D71EC1" wp14:editId="69C3A0B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A554A7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51609E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869A8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33AA" w14:textId="77777777" w:rsidR="00815DB3" w:rsidRDefault="00815DB3" w:rsidP="00273E4A">
      <w:r>
        <w:separator/>
      </w:r>
    </w:p>
  </w:footnote>
  <w:footnote w:type="continuationSeparator" w:id="0">
    <w:p w14:paraId="19C958E3" w14:textId="77777777" w:rsidR="00815DB3" w:rsidRDefault="00815D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6AF9D1E" w14:textId="77777777" w:rsidTr="005D0782">
      <w:tc>
        <w:tcPr>
          <w:tcW w:w="5220" w:type="dxa"/>
        </w:tcPr>
        <w:p w14:paraId="1C5E78A5" w14:textId="39801811" w:rsidR="005D0782" w:rsidRPr="00665B36" w:rsidRDefault="00665B3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190218</w:t>
          </w:r>
        </w:p>
      </w:tc>
      <w:tc>
        <w:tcPr>
          <w:tcW w:w="5220" w:type="dxa"/>
        </w:tcPr>
        <w:p w14:paraId="6F472050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2B4BB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A0447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285D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A0A9C"/>
    <w:multiLevelType w:val="hybridMultilevel"/>
    <w:tmpl w:val="A734EADC"/>
    <w:lvl w:ilvl="0" w:tplc="4FFC1032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D0724298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000A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3D2CC7"/>
    <w:multiLevelType w:val="hybridMultilevel"/>
    <w:tmpl w:val="FEC0C0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218A2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840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D10F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0D4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E7C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068C0"/>
    <w:rsid w:val="00635EE5"/>
    <w:rsid w:val="00643F75"/>
    <w:rsid w:val="00664137"/>
    <w:rsid w:val="00665B36"/>
    <w:rsid w:val="0067443D"/>
    <w:rsid w:val="006D1614"/>
    <w:rsid w:val="006D36BC"/>
    <w:rsid w:val="006F4D80"/>
    <w:rsid w:val="00701ECA"/>
    <w:rsid w:val="00713949"/>
    <w:rsid w:val="00720962"/>
    <w:rsid w:val="0072245D"/>
    <w:rsid w:val="00737595"/>
    <w:rsid w:val="00787247"/>
    <w:rsid w:val="007B5A6A"/>
    <w:rsid w:val="007C1C37"/>
    <w:rsid w:val="007E0EE7"/>
    <w:rsid w:val="00805AD9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C8E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A7B4E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33A7D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B36"/>
    <w:pPr>
      <w:ind w:left="720"/>
      <w:contextualSpacing/>
    </w:pPr>
  </w:style>
  <w:style w:type="character" w:customStyle="1" w:styleId="shorttext">
    <w:name w:val="short_text"/>
    <w:basedOn w:val="DefaultParagraphFont"/>
    <w:rsid w:val="00665B36"/>
  </w:style>
  <w:style w:type="paragraph" w:styleId="HTMLPreformatted">
    <w:name w:val="HTML Preformatted"/>
    <w:basedOn w:val="Normal"/>
    <w:link w:val="HTMLPreformattedChar"/>
    <w:uiPriority w:val="99"/>
    <w:unhideWhenUsed/>
    <w:rsid w:val="00E0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C8E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F0ED-A756-4765-AA6A-21C8DE02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RR</cp:lastModifiedBy>
  <cp:revision>3</cp:revision>
  <dcterms:created xsi:type="dcterms:W3CDTF">2018-02-02T07:04:00Z</dcterms:created>
  <dcterms:modified xsi:type="dcterms:W3CDTF">2018-02-02T07:48:00Z</dcterms:modified>
</cp:coreProperties>
</file>